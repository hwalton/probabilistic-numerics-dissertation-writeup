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61E5" w14:textId="77777777" w:rsidR="00EE334E" w:rsidRPr="00604BAA" w:rsidRDefault="00A72899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  <w:r w:rsidRPr="00604BAA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C8670" wp14:editId="4A8E3241">
                <wp:simplePos x="0" y="0"/>
                <wp:positionH relativeFrom="column">
                  <wp:posOffset>3200400</wp:posOffset>
                </wp:positionH>
                <wp:positionV relativeFrom="paragraph">
                  <wp:posOffset>-440690</wp:posOffset>
                </wp:positionV>
                <wp:extent cx="2209800" cy="1831340"/>
                <wp:effectExtent l="3810" t="2540" r="0" b="444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83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7A02A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Department</w:t>
                            </w:r>
                          </w:p>
                          <w:p w14:paraId="42184A6B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Of</w:t>
                            </w:r>
                          </w:p>
                          <w:p w14:paraId="38EBB893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Mechanical</w:t>
                            </w:r>
                          </w:p>
                          <w:p w14:paraId="4614A0BD" w14:textId="77777777" w:rsidR="0075376E" w:rsidRPr="009820A0" w:rsidRDefault="0075376E" w:rsidP="009820A0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9820A0">
                              <w:rPr>
                                <w:sz w:val="36"/>
                                <w:szCs w:val="36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C867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2pt;margin-top:-34.7pt;width:174pt;height:14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" stroked="f">
                <v:textbox>
                  <w:txbxContent>
                    <w:p w14:paraId="6487A02A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Department</w:t>
                      </w:r>
                    </w:p>
                    <w:p w14:paraId="42184A6B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Of</w:t>
                      </w:r>
                    </w:p>
                    <w:p w14:paraId="38EBB893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Mechanical</w:t>
                      </w:r>
                    </w:p>
                    <w:p w14:paraId="4614A0BD" w14:textId="77777777" w:rsidR="0075376E" w:rsidRPr="009820A0" w:rsidRDefault="0075376E" w:rsidP="009820A0">
                      <w:pPr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9820A0">
                        <w:rPr>
                          <w:sz w:val="36"/>
                          <w:szCs w:val="36"/>
                        </w:rPr>
                        <w:t>Engineering</w:t>
                      </w:r>
                    </w:p>
                  </w:txbxContent>
                </v:textbox>
              </v:shape>
            </w:pict>
          </mc:Fallback>
        </mc:AlternateContent>
      </w:r>
      <w:r w:rsidR="00CD4FB6" w:rsidRPr="00604BAA">
        <w:rPr>
          <w:rFonts w:asciiTheme="minorHAnsi" w:hAnsiTheme="minorHAnsi" w:cstheme="minorHAnsi"/>
          <w:noProof/>
          <w:lang w:eastAsia="en-GB"/>
        </w:rPr>
        <w:drawing>
          <wp:anchor distT="0" distB="0" distL="114300" distR="114300" simplePos="0" relativeHeight="251657216" behindDoc="1" locked="1" layoutInCell="1" allowOverlap="1" wp14:anchorId="4C2AD0F6" wp14:editId="219F560B">
            <wp:simplePos x="0" y="0"/>
            <wp:positionH relativeFrom="page">
              <wp:posOffset>51435</wp:posOffset>
            </wp:positionH>
            <wp:positionV relativeFrom="page">
              <wp:posOffset>574040</wp:posOffset>
            </wp:positionV>
            <wp:extent cx="4057015" cy="1313815"/>
            <wp:effectExtent l="19050" t="0" r="635" b="0"/>
            <wp:wrapNone/>
            <wp:docPr id="7" name="Picture 7" descr="tuoslogo_key_bw 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oslogo_key_bw extend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92572C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472709AD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3FAB11C2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20D50623" w14:textId="77777777" w:rsidR="00EE334E" w:rsidRPr="00604BAA" w:rsidRDefault="00EE334E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7"/>
      </w:tblGrid>
      <w:tr w:rsidR="009D3F33" w:rsidRPr="00604BAA" w14:paraId="5390CE46" w14:textId="77777777" w:rsidTr="008A70C8">
        <w:tc>
          <w:tcPr>
            <w:tcW w:w="8187" w:type="dxa"/>
          </w:tcPr>
          <w:p w14:paraId="27592B35" w14:textId="4BFDE9F3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MEng Mechanical Engineering</w:t>
            </w:r>
          </w:p>
          <w:p w14:paraId="22DB5677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D3F33" w:rsidRPr="00604BAA" w14:paraId="238929C4" w14:textId="77777777" w:rsidTr="008A70C8">
        <w:tc>
          <w:tcPr>
            <w:tcW w:w="8187" w:type="dxa"/>
          </w:tcPr>
          <w:p w14:paraId="4A83B524" w14:textId="77777777" w:rsidR="009D3F33" w:rsidRDefault="007C7B6B" w:rsidP="007C7B6B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 w:rsidRPr="007C7B6B">
              <w:rPr>
                <w:rFonts w:asciiTheme="minorHAnsi" w:hAnsiTheme="minorHAnsi" w:cstheme="minorHAnsi"/>
                <w:b/>
                <w:sz w:val="44"/>
                <w:szCs w:val="44"/>
              </w:rPr>
              <w:t>Identifying Dynamic Systems with</w:t>
            </w:r>
            <w:r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 </w:t>
            </w:r>
            <w:r w:rsidRPr="007C7B6B">
              <w:rPr>
                <w:rFonts w:asciiTheme="minorHAnsi" w:hAnsiTheme="minorHAnsi" w:cstheme="minorHAnsi"/>
                <w:b/>
                <w:sz w:val="44"/>
                <w:szCs w:val="44"/>
              </w:rPr>
              <w:t>Probabilistic</w:t>
            </w:r>
            <w:r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 </w:t>
            </w:r>
            <w:r w:rsidRPr="007C7B6B">
              <w:rPr>
                <w:rFonts w:asciiTheme="minorHAnsi" w:hAnsiTheme="minorHAnsi" w:cstheme="minorHAnsi"/>
                <w:b/>
                <w:sz w:val="44"/>
                <w:szCs w:val="44"/>
              </w:rPr>
              <w:t xml:space="preserve">Numerics </w:t>
            </w:r>
          </w:p>
          <w:p w14:paraId="2106F8F2" w14:textId="7E17B65F" w:rsidR="007C7B6B" w:rsidRPr="007C7B6B" w:rsidRDefault="007C7B6B" w:rsidP="007C7B6B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</w:p>
        </w:tc>
      </w:tr>
      <w:tr w:rsidR="009D3F33" w:rsidRPr="00604BAA" w14:paraId="043AEFEE" w14:textId="77777777" w:rsidTr="008A70C8">
        <w:tc>
          <w:tcPr>
            <w:tcW w:w="8187" w:type="dxa"/>
          </w:tcPr>
          <w:p w14:paraId="6014137A" w14:textId="7EFA4D22" w:rsidR="009D3F33" w:rsidRPr="00604BAA" w:rsidRDefault="007C7B6B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Harvey</w:t>
            </w:r>
            <w:r w:rsidR="009D3F33" w:rsidRPr="00604BA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WALTON</w:t>
            </w:r>
          </w:p>
          <w:p w14:paraId="7D3C0FE6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9D3F33" w:rsidRPr="00604BAA" w14:paraId="6C32FF61" w14:textId="77777777" w:rsidTr="008A70C8">
        <w:tc>
          <w:tcPr>
            <w:tcW w:w="8187" w:type="dxa"/>
          </w:tcPr>
          <w:p w14:paraId="64133D39" w14:textId="566E96E9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M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ay 2024</w:t>
            </w:r>
          </w:p>
          <w:p w14:paraId="5120A3A6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9D3F33" w:rsidRPr="00604BAA" w14:paraId="2FB35FED" w14:textId="77777777" w:rsidTr="008A70C8">
        <w:tc>
          <w:tcPr>
            <w:tcW w:w="8187" w:type="dxa"/>
          </w:tcPr>
          <w:p w14:paraId="7B7C118A" w14:textId="019CB2FB" w:rsidR="009D3F33" w:rsidRPr="00604BAA" w:rsidRDefault="00DA027C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Supervisor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:</w:t>
            </w: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Dr. Timothy J. Rogers</w:t>
            </w:r>
          </w:p>
          <w:p w14:paraId="61B9CB26" w14:textId="77777777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9D3F33" w:rsidRPr="00604BAA" w14:paraId="2E4B8F33" w14:textId="77777777" w:rsidTr="008A70C8">
        <w:tc>
          <w:tcPr>
            <w:tcW w:w="8187" w:type="dxa"/>
          </w:tcPr>
          <w:p w14:paraId="0F73C8E3" w14:textId="4392BACB" w:rsidR="009D3F33" w:rsidRPr="00604BAA" w:rsidRDefault="009D3F33" w:rsidP="00434B8F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604BAA">
              <w:rPr>
                <w:rFonts w:asciiTheme="minorHAnsi" w:hAnsiTheme="minorHAnsi" w:cstheme="minorHAnsi"/>
                <w:sz w:val="32"/>
                <w:szCs w:val="32"/>
              </w:rPr>
              <w:t>Thesis submitted to the University of Sheffield in partial fulfilment of the requirements for the degree of Master of Engineering</w:t>
            </w:r>
          </w:p>
          <w:p w14:paraId="696E6601" w14:textId="77777777" w:rsidR="00604BAA" w:rsidRDefault="00604BAA" w:rsidP="009860B3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14:paraId="43110CCD" w14:textId="52D9133B" w:rsidR="007C7B6B" w:rsidRPr="00604BAA" w:rsidRDefault="00151FEB" w:rsidP="007C7B6B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Word count: 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79</w:t>
            </w:r>
            <w:r w:rsidR="006C3223">
              <w:rPr>
                <w:rFonts w:asciiTheme="minorHAnsi" w:hAnsiTheme="minorHAnsi" w:cstheme="minorHAnsi"/>
                <w:sz w:val="32"/>
                <w:szCs w:val="32"/>
              </w:rPr>
              <w:t>4</w:t>
            </w:r>
            <w:r w:rsidR="007C7B6B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  <w:p w14:paraId="41A69269" w14:textId="6F14D3D6" w:rsidR="009D3F33" w:rsidRPr="00604BAA" w:rsidRDefault="009D3F33" w:rsidP="009860B3">
            <w:pPr>
              <w:pStyle w:val="BodyTex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1C02E3FD" w14:textId="1F2C36FB" w:rsidR="00A87CEC" w:rsidRPr="00604BAA" w:rsidRDefault="00A87CEC" w:rsidP="00362EB4">
      <w:pPr>
        <w:tabs>
          <w:tab w:val="left" w:pos="840"/>
        </w:tabs>
        <w:ind w:left="0"/>
        <w:rPr>
          <w:rFonts w:asciiTheme="minorHAnsi" w:hAnsiTheme="minorHAnsi" w:cstheme="minorHAnsi"/>
        </w:rPr>
      </w:pPr>
    </w:p>
    <w:p w14:paraId="21A99DD3" w14:textId="197E85CF" w:rsidR="00604BAA" w:rsidRDefault="00604BAA">
      <w:pPr>
        <w:spacing w:before="0" w:line="240" w:lineRule="auto"/>
        <w:ind w:left="0"/>
        <w:jc w:val="left"/>
        <w:rPr>
          <w:rFonts w:asciiTheme="minorHAnsi" w:hAnsiTheme="minorHAnsi" w:cstheme="minorHAnsi"/>
          <w:b/>
          <w:caps/>
          <w:sz w:val="32"/>
        </w:rPr>
      </w:pPr>
      <w:bookmarkStart w:id="0" w:name="_Toc246151512"/>
    </w:p>
    <w:bookmarkEnd w:id="0"/>
    <w:sectPr w:rsidR="00604BAA" w:rsidSect="007C7B6B">
      <w:pgSz w:w="11907" w:h="16840" w:code="9"/>
      <w:pgMar w:top="1418" w:right="1559" w:bottom="1418" w:left="1559" w:header="0" w:footer="720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495F9" w14:textId="77777777" w:rsidR="006E1CD7" w:rsidRDefault="006E1CD7" w:rsidP="00466A0D">
      <w:r>
        <w:separator/>
      </w:r>
    </w:p>
    <w:p w14:paraId="77CA6571" w14:textId="77777777" w:rsidR="006E1CD7" w:rsidRDefault="006E1CD7"/>
  </w:endnote>
  <w:endnote w:type="continuationSeparator" w:id="0">
    <w:p w14:paraId="3CF32376" w14:textId="77777777" w:rsidR="006E1CD7" w:rsidRDefault="006E1CD7" w:rsidP="00466A0D">
      <w:r>
        <w:continuationSeparator/>
      </w:r>
    </w:p>
    <w:p w14:paraId="56A44AB8" w14:textId="77777777" w:rsidR="006E1CD7" w:rsidRDefault="006E1C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OS Blake">
    <w:altName w:val="Calibri"/>
    <w:panose1 w:val="020B0503040000020004"/>
    <w:charset w:val="00"/>
    <w:family w:val="swiss"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BC4E2" w14:textId="77777777" w:rsidR="006E1CD7" w:rsidRDefault="006E1CD7" w:rsidP="00466A0D">
      <w:r>
        <w:separator/>
      </w:r>
    </w:p>
    <w:p w14:paraId="19BCC654" w14:textId="77777777" w:rsidR="006E1CD7" w:rsidRDefault="006E1CD7"/>
  </w:footnote>
  <w:footnote w:type="continuationSeparator" w:id="0">
    <w:p w14:paraId="051614FD" w14:textId="77777777" w:rsidR="006E1CD7" w:rsidRDefault="006E1CD7" w:rsidP="00466A0D">
      <w:r>
        <w:continuationSeparator/>
      </w:r>
    </w:p>
    <w:p w14:paraId="3B2FD998" w14:textId="77777777" w:rsidR="006E1CD7" w:rsidRDefault="006E1C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49C8F47C"/>
    <w:lvl w:ilvl="0">
      <w:start w:val="1"/>
      <w:numFmt w:val="lowerLetter"/>
      <w:pStyle w:val="ListNumber2"/>
      <w:lvlText w:val="(%1)"/>
      <w:lvlJc w:val="left"/>
      <w:pPr>
        <w:tabs>
          <w:tab w:val="num" w:pos="1003"/>
        </w:tabs>
        <w:ind w:left="284" w:hanging="1"/>
      </w:pPr>
    </w:lvl>
  </w:abstractNum>
  <w:abstractNum w:abstractNumId="1" w15:restartNumberingAfterBreak="0">
    <w:nsid w:val="FFFFFF88"/>
    <w:multiLevelType w:val="singleLevel"/>
    <w:tmpl w:val="1B448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CCBE0E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516D07"/>
    <w:multiLevelType w:val="singleLevel"/>
    <w:tmpl w:val="1F6CEFE6"/>
    <w:lvl w:ilvl="0">
      <w:start w:val="1"/>
      <w:numFmt w:val="lowerRoman"/>
      <w:lvlText w:val="%1."/>
      <w:legacy w:legacy="1" w:legacySpace="0" w:legacyIndent="360"/>
      <w:lvlJc w:val="left"/>
      <w:pPr>
        <w:ind w:left="712" w:hanging="360"/>
      </w:pPr>
    </w:lvl>
  </w:abstractNum>
  <w:abstractNum w:abstractNumId="4" w15:restartNumberingAfterBreak="0">
    <w:nsid w:val="0C246325"/>
    <w:multiLevelType w:val="hybridMultilevel"/>
    <w:tmpl w:val="04E04BEA"/>
    <w:lvl w:ilvl="0" w:tplc="224E69A2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80D6C37"/>
    <w:multiLevelType w:val="hybridMultilevel"/>
    <w:tmpl w:val="889892B0"/>
    <w:lvl w:ilvl="0" w:tplc="0809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02C68EA"/>
    <w:multiLevelType w:val="hybridMultilevel"/>
    <w:tmpl w:val="697675A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882EF8"/>
    <w:multiLevelType w:val="hybridMultilevel"/>
    <w:tmpl w:val="3E966FB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1A6891"/>
    <w:multiLevelType w:val="hybridMultilevel"/>
    <w:tmpl w:val="8E166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3D1BD0"/>
    <w:multiLevelType w:val="hybridMultilevel"/>
    <w:tmpl w:val="27A2ED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880CD9"/>
    <w:multiLevelType w:val="singleLevel"/>
    <w:tmpl w:val="1F6CEFE6"/>
    <w:lvl w:ilvl="0">
      <w:start w:val="1"/>
      <w:numFmt w:val="lowerRoman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488E20A5"/>
    <w:multiLevelType w:val="multilevel"/>
    <w:tmpl w:val="71FC3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E7093C"/>
    <w:multiLevelType w:val="multilevel"/>
    <w:tmpl w:val="C8F62C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DF67B07"/>
    <w:multiLevelType w:val="hybridMultilevel"/>
    <w:tmpl w:val="231AE44A"/>
    <w:lvl w:ilvl="0" w:tplc="08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611C4316"/>
    <w:multiLevelType w:val="hybridMultilevel"/>
    <w:tmpl w:val="F380F9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B6500"/>
    <w:multiLevelType w:val="multilevel"/>
    <w:tmpl w:val="2690A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5B52A2"/>
    <w:multiLevelType w:val="singleLevel"/>
    <w:tmpl w:val="C87A99C4"/>
    <w:lvl w:ilvl="0">
      <w:start w:val="1"/>
      <w:numFmt w:val="lowerLetter"/>
      <w:lvlText w:val="%1)"/>
      <w:legacy w:legacy="1" w:legacySpace="0" w:legacyIndent="425"/>
      <w:lvlJc w:val="left"/>
      <w:pPr>
        <w:ind w:left="1134" w:hanging="425"/>
      </w:pPr>
    </w:lvl>
  </w:abstractNum>
  <w:num w:numId="1" w16cid:durableId="782962176">
    <w:abstractNumId w:val="2"/>
  </w:num>
  <w:num w:numId="2" w16cid:durableId="1239824556">
    <w:abstractNumId w:val="1"/>
  </w:num>
  <w:num w:numId="3" w16cid:durableId="1276059185">
    <w:abstractNumId w:val="16"/>
  </w:num>
  <w:num w:numId="4" w16cid:durableId="134177847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5" w16cid:durableId="1984692535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6" w16cid:durableId="1754742059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7" w16cid:durableId="2095348138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8" w16cid:durableId="39715006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9" w16cid:durableId="786005451">
    <w:abstractNumId w:val="16"/>
    <w:lvlOverride w:ilvl="0">
      <w:lvl w:ilvl="0">
        <w:start w:val="1"/>
        <w:numFmt w:val="lowerLetter"/>
        <w:lvlText w:val="%1)"/>
        <w:legacy w:legacy="1" w:legacySpace="0" w:legacyIndent="425"/>
        <w:lvlJc w:val="left"/>
        <w:pPr>
          <w:ind w:left="1134" w:hanging="425"/>
        </w:pPr>
      </w:lvl>
    </w:lvlOverride>
  </w:num>
  <w:num w:numId="10" w16cid:durableId="371004906">
    <w:abstractNumId w:val="10"/>
  </w:num>
  <w:num w:numId="11" w16cid:durableId="428236200">
    <w:abstractNumId w:val="3"/>
  </w:num>
  <w:num w:numId="12" w16cid:durableId="1326128049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3" w16cid:durableId="639461346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4" w16cid:durableId="1917855158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5" w16cid:durableId="215825789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6" w16cid:durableId="624392982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7" w16cid:durableId="806049412">
    <w:abstractNumId w:val="10"/>
    <w:lvlOverride w:ilvl="0">
      <w:lvl w:ilvl="0">
        <w:start w:val="1"/>
        <w:numFmt w:val="lowerRoman"/>
        <w:lvlText w:val="%1."/>
        <w:legacy w:legacy="1" w:legacySpace="0" w:legacyIndent="360"/>
        <w:lvlJc w:val="left"/>
        <w:pPr>
          <w:ind w:left="717" w:hanging="360"/>
        </w:pPr>
      </w:lvl>
    </w:lvlOverride>
  </w:num>
  <w:num w:numId="18" w16cid:durableId="720444775">
    <w:abstractNumId w:val="0"/>
    <w:lvlOverride w:ilvl="0">
      <w:startOverride w:val="1"/>
    </w:lvlOverride>
  </w:num>
  <w:num w:numId="19" w16cid:durableId="576671099">
    <w:abstractNumId w:val="0"/>
  </w:num>
  <w:num w:numId="20" w16cid:durableId="691300811">
    <w:abstractNumId w:val="6"/>
  </w:num>
  <w:num w:numId="21" w16cid:durableId="833691411">
    <w:abstractNumId w:val="9"/>
  </w:num>
  <w:num w:numId="22" w16cid:durableId="1191606454">
    <w:abstractNumId w:val="14"/>
  </w:num>
  <w:num w:numId="23" w16cid:durableId="711657735">
    <w:abstractNumId w:val="8"/>
  </w:num>
  <w:num w:numId="24" w16cid:durableId="597906497">
    <w:abstractNumId w:val="13"/>
  </w:num>
  <w:num w:numId="25" w16cid:durableId="334310104">
    <w:abstractNumId w:val="7"/>
  </w:num>
  <w:num w:numId="26" w16cid:durableId="1277448920">
    <w:abstractNumId w:val="11"/>
  </w:num>
  <w:num w:numId="27" w16cid:durableId="1654483467">
    <w:abstractNumId w:val="15"/>
  </w:num>
  <w:num w:numId="28" w16cid:durableId="602690103">
    <w:abstractNumId w:val="4"/>
  </w:num>
  <w:num w:numId="29" w16cid:durableId="2092115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8674482">
    <w:abstractNumId w:val="12"/>
  </w:num>
  <w:num w:numId="31" w16cid:durableId="1599021967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activeWritingStyle w:appName="MSWord" w:lang="en-GB" w:vendorID="8" w:dllVersion="513" w:checkStyle="1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4E"/>
    <w:rsid w:val="000035F4"/>
    <w:rsid w:val="0001207B"/>
    <w:rsid w:val="00044D07"/>
    <w:rsid w:val="00045456"/>
    <w:rsid w:val="00060F8C"/>
    <w:rsid w:val="00081367"/>
    <w:rsid w:val="000832CF"/>
    <w:rsid w:val="00093853"/>
    <w:rsid w:val="00096922"/>
    <w:rsid w:val="000A324C"/>
    <w:rsid w:val="000B3914"/>
    <w:rsid w:val="000D0F06"/>
    <w:rsid w:val="000D2F1B"/>
    <w:rsid w:val="000E5FEE"/>
    <w:rsid w:val="00110E91"/>
    <w:rsid w:val="001177A5"/>
    <w:rsid w:val="00121B05"/>
    <w:rsid w:val="0013660F"/>
    <w:rsid w:val="001429D8"/>
    <w:rsid w:val="00143053"/>
    <w:rsid w:val="00145453"/>
    <w:rsid w:val="00145D27"/>
    <w:rsid w:val="001471AB"/>
    <w:rsid w:val="00151FEB"/>
    <w:rsid w:val="00166095"/>
    <w:rsid w:val="001739DC"/>
    <w:rsid w:val="00174BFF"/>
    <w:rsid w:val="001926FF"/>
    <w:rsid w:val="00195929"/>
    <w:rsid w:val="001B61F6"/>
    <w:rsid w:val="001B794F"/>
    <w:rsid w:val="001C19AB"/>
    <w:rsid w:val="00203119"/>
    <w:rsid w:val="00217BD0"/>
    <w:rsid w:val="0022272E"/>
    <w:rsid w:val="002417A3"/>
    <w:rsid w:val="00243CD6"/>
    <w:rsid w:val="002542B2"/>
    <w:rsid w:val="002632A9"/>
    <w:rsid w:val="00277872"/>
    <w:rsid w:val="00286A18"/>
    <w:rsid w:val="002A1749"/>
    <w:rsid w:val="002A3951"/>
    <w:rsid w:val="002B100D"/>
    <w:rsid w:val="002B24D2"/>
    <w:rsid w:val="002B4D4F"/>
    <w:rsid w:val="002C1148"/>
    <w:rsid w:val="002C4861"/>
    <w:rsid w:val="002D1AD9"/>
    <w:rsid w:val="002D7BC2"/>
    <w:rsid w:val="002F119C"/>
    <w:rsid w:val="00313F61"/>
    <w:rsid w:val="00316394"/>
    <w:rsid w:val="003358AD"/>
    <w:rsid w:val="00344967"/>
    <w:rsid w:val="00346890"/>
    <w:rsid w:val="003476F8"/>
    <w:rsid w:val="00354C7B"/>
    <w:rsid w:val="00362EB4"/>
    <w:rsid w:val="00374F9A"/>
    <w:rsid w:val="003B5060"/>
    <w:rsid w:val="003B6614"/>
    <w:rsid w:val="003C2EF8"/>
    <w:rsid w:val="003D1CC6"/>
    <w:rsid w:val="003D6A74"/>
    <w:rsid w:val="003F0A68"/>
    <w:rsid w:val="003F2472"/>
    <w:rsid w:val="00404CCF"/>
    <w:rsid w:val="00416793"/>
    <w:rsid w:val="00422E5E"/>
    <w:rsid w:val="00434328"/>
    <w:rsid w:val="00434B8F"/>
    <w:rsid w:val="0044139E"/>
    <w:rsid w:val="00442859"/>
    <w:rsid w:val="00450850"/>
    <w:rsid w:val="00466A0D"/>
    <w:rsid w:val="004734AD"/>
    <w:rsid w:val="00475E25"/>
    <w:rsid w:val="004976FD"/>
    <w:rsid w:val="004A56F5"/>
    <w:rsid w:val="004C77C7"/>
    <w:rsid w:val="004E3A84"/>
    <w:rsid w:val="004E533C"/>
    <w:rsid w:val="004F56AD"/>
    <w:rsid w:val="00505062"/>
    <w:rsid w:val="005160D9"/>
    <w:rsid w:val="00530BE7"/>
    <w:rsid w:val="005452F8"/>
    <w:rsid w:val="00554C0A"/>
    <w:rsid w:val="00563B4C"/>
    <w:rsid w:val="00567D7D"/>
    <w:rsid w:val="0057490B"/>
    <w:rsid w:val="00576B2B"/>
    <w:rsid w:val="005B2D9F"/>
    <w:rsid w:val="005B7B87"/>
    <w:rsid w:val="005B7C20"/>
    <w:rsid w:val="005D78E6"/>
    <w:rsid w:val="005E0CDA"/>
    <w:rsid w:val="00602AA2"/>
    <w:rsid w:val="00604BAA"/>
    <w:rsid w:val="00630B2E"/>
    <w:rsid w:val="00651F72"/>
    <w:rsid w:val="00664E93"/>
    <w:rsid w:val="00672465"/>
    <w:rsid w:val="006728B0"/>
    <w:rsid w:val="006772B8"/>
    <w:rsid w:val="0068317D"/>
    <w:rsid w:val="00683E0B"/>
    <w:rsid w:val="00692100"/>
    <w:rsid w:val="00696E07"/>
    <w:rsid w:val="006A0551"/>
    <w:rsid w:val="006A5359"/>
    <w:rsid w:val="006C3223"/>
    <w:rsid w:val="006D62C0"/>
    <w:rsid w:val="006D6C9C"/>
    <w:rsid w:val="006E1CD7"/>
    <w:rsid w:val="006E64CC"/>
    <w:rsid w:val="00705A5E"/>
    <w:rsid w:val="00726484"/>
    <w:rsid w:val="00726683"/>
    <w:rsid w:val="0075376E"/>
    <w:rsid w:val="00756E21"/>
    <w:rsid w:val="007574A5"/>
    <w:rsid w:val="00763A15"/>
    <w:rsid w:val="0079012E"/>
    <w:rsid w:val="00795C1F"/>
    <w:rsid w:val="007A239C"/>
    <w:rsid w:val="007A3E9D"/>
    <w:rsid w:val="007A66ED"/>
    <w:rsid w:val="007B5547"/>
    <w:rsid w:val="007C7B6B"/>
    <w:rsid w:val="007D6CE1"/>
    <w:rsid w:val="007E2915"/>
    <w:rsid w:val="007E319B"/>
    <w:rsid w:val="007E46FD"/>
    <w:rsid w:val="00805285"/>
    <w:rsid w:val="00834933"/>
    <w:rsid w:val="0084032C"/>
    <w:rsid w:val="00856028"/>
    <w:rsid w:val="008649B6"/>
    <w:rsid w:val="008710A1"/>
    <w:rsid w:val="00876D30"/>
    <w:rsid w:val="00885EC5"/>
    <w:rsid w:val="00886C41"/>
    <w:rsid w:val="008A2EEA"/>
    <w:rsid w:val="008A4DDA"/>
    <w:rsid w:val="008A70C8"/>
    <w:rsid w:val="008D247D"/>
    <w:rsid w:val="008E2A6D"/>
    <w:rsid w:val="008F096F"/>
    <w:rsid w:val="00910C6D"/>
    <w:rsid w:val="0091756D"/>
    <w:rsid w:val="0092457C"/>
    <w:rsid w:val="0092484A"/>
    <w:rsid w:val="009516FA"/>
    <w:rsid w:val="00960E02"/>
    <w:rsid w:val="009705B2"/>
    <w:rsid w:val="009729B3"/>
    <w:rsid w:val="009820A0"/>
    <w:rsid w:val="009860B3"/>
    <w:rsid w:val="009933A2"/>
    <w:rsid w:val="009B064E"/>
    <w:rsid w:val="009B1635"/>
    <w:rsid w:val="009C1267"/>
    <w:rsid w:val="009C5B58"/>
    <w:rsid w:val="009D3F33"/>
    <w:rsid w:val="009D6DF6"/>
    <w:rsid w:val="009E07A7"/>
    <w:rsid w:val="009E0EB7"/>
    <w:rsid w:val="009E3219"/>
    <w:rsid w:val="009E547B"/>
    <w:rsid w:val="009E77A1"/>
    <w:rsid w:val="009F0EA8"/>
    <w:rsid w:val="00A17B93"/>
    <w:rsid w:val="00A31BA4"/>
    <w:rsid w:val="00A367B0"/>
    <w:rsid w:val="00A44439"/>
    <w:rsid w:val="00A72899"/>
    <w:rsid w:val="00A75C98"/>
    <w:rsid w:val="00A82165"/>
    <w:rsid w:val="00A87CEC"/>
    <w:rsid w:val="00AC05C9"/>
    <w:rsid w:val="00AC0F7A"/>
    <w:rsid w:val="00AC3999"/>
    <w:rsid w:val="00AC6F10"/>
    <w:rsid w:val="00AE6B7E"/>
    <w:rsid w:val="00AF275C"/>
    <w:rsid w:val="00B020C5"/>
    <w:rsid w:val="00B1340D"/>
    <w:rsid w:val="00B2313A"/>
    <w:rsid w:val="00B34C87"/>
    <w:rsid w:val="00B457E3"/>
    <w:rsid w:val="00B47068"/>
    <w:rsid w:val="00B51BB2"/>
    <w:rsid w:val="00B62952"/>
    <w:rsid w:val="00B638E2"/>
    <w:rsid w:val="00B72B69"/>
    <w:rsid w:val="00B76E24"/>
    <w:rsid w:val="00B83110"/>
    <w:rsid w:val="00B879C5"/>
    <w:rsid w:val="00B94020"/>
    <w:rsid w:val="00BC039D"/>
    <w:rsid w:val="00BC3833"/>
    <w:rsid w:val="00BC5578"/>
    <w:rsid w:val="00BE655B"/>
    <w:rsid w:val="00BF33E1"/>
    <w:rsid w:val="00BF4457"/>
    <w:rsid w:val="00BF5C9B"/>
    <w:rsid w:val="00C06E58"/>
    <w:rsid w:val="00C14166"/>
    <w:rsid w:val="00C23149"/>
    <w:rsid w:val="00C333D2"/>
    <w:rsid w:val="00C524F8"/>
    <w:rsid w:val="00C855EF"/>
    <w:rsid w:val="00CA03C3"/>
    <w:rsid w:val="00CC2383"/>
    <w:rsid w:val="00CD4FB6"/>
    <w:rsid w:val="00CD5F49"/>
    <w:rsid w:val="00CD7B83"/>
    <w:rsid w:val="00CE3B37"/>
    <w:rsid w:val="00CF5D61"/>
    <w:rsid w:val="00D00ACB"/>
    <w:rsid w:val="00D0670C"/>
    <w:rsid w:val="00D2491C"/>
    <w:rsid w:val="00D26149"/>
    <w:rsid w:val="00D332E1"/>
    <w:rsid w:val="00D43493"/>
    <w:rsid w:val="00D43D0F"/>
    <w:rsid w:val="00D51011"/>
    <w:rsid w:val="00D5763B"/>
    <w:rsid w:val="00D73A82"/>
    <w:rsid w:val="00D85860"/>
    <w:rsid w:val="00DA027C"/>
    <w:rsid w:val="00DC48D6"/>
    <w:rsid w:val="00DD5349"/>
    <w:rsid w:val="00DD7F4B"/>
    <w:rsid w:val="00DF4507"/>
    <w:rsid w:val="00E10E62"/>
    <w:rsid w:val="00E13995"/>
    <w:rsid w:val="00E14045"/>
    <w:rsid w:val="00E15F68"/>
    <w:rsid w:val="00E17010"/>
    <w:rsid w:val="00E30870"/>
    <w:rsid w:val="00E32370"/>
    <w:rsid w:val="00E335D5"/>
    <w:rsid w:val="00E417F0"/>
    <w:rsid w:val="00E437FB"/>
    <w:rsid w:val="00E46325"/>
    <w:rsid w:val="00E5130E"/>
    <w:rsid w:val="00E769CB"/>
    <w:rsid w:val="00EA10B4"/>
    <w:rsid w:val="00EA5237"/>
    <w:rsid w:val="00EE334E"/>
    <w:rsid w:val="00EF49AC"/>
    <w:rsid w:val="00EF4F43"/>
    <w:rsid w:val="00F05C32"/>
    <w:rsid w:val="00F104C4"/>
    <w:rsid w:val="00F26FDA"/>
    <w:rsid w:val="00F42602"/>
    <w:rsid w:val="00F45BC7"/>
    <w:rsid w:val="00F520FC"/>
    <w:rsid w:val="00F538CA"/>
    <w:rsid w:val="00F55784"/>
    <w:rsid w:val="00F7400E"/>
    <w:rsid w:val="00F749A0"/>
    <w:rsid w:val="00F85640"/>
    <w:rsid w:val="00FC3196"/>
    <w:rsid w:val="00FC64A5"/>
    <w:rsid w:val="00FD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40C87"/>
  <w15:docId w15:val="{0779A91B-C1C9-4725-8A29-32C1FC2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926FF"/>
    <w:pPr>
      <w:spacing w:before="120" w:line="300" w:lineRule="auto"/>
      <w:ind w:left="567"/>
      <w:jc w:val="both"/>
    </w:pPr>
    <w:rPr>
      <w:rFonts w:ascii="TUOS Blake" w:hAnsi="TUOS Blake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3C3"/>
    <w:pPr>
      <w:keepNext/>
      <w:numPr>
        <w:numId w:val="30"/>
      </w:numPr>
      <w:tabs>
        <w:tab w:val="left" w:pos="709"/>
      </w:tabs>
      <w:spacing w:after="60"/>
      <w:ind w:left="709" w:hanging="709"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rsid w:val="00CA03C3"/>
    <w:pPr>
      <w:keepNext/>
      <w:numPr>
        <w:ilvl w:val="1"/>
        <w:numId w:val="30"/>
      </w:numPr>
      <w:tabs>
        <w:tab w:val="left" w:pos="709"/>
      </w:tabs>
      <w:spacing w:before="240" w:after="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A70C8"/>
    <w:pPr>
      <w:keepNext/>
      <w:numPr>
        <w:ilvl w:val="2"/>
        <w:numId w:val="30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rsid w:val="002D7BC2"/>
    <w:pPr>
      <w:keepNext/>
      <w:numPr>
        <w:ilvl w:val="3"/>
        <w:numId w:val="30"/>
      </w:numPr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2D7BC2"/>
    <w:pPr>
      <w:keepNext/>
      <w:numPr>
        <w:ilvl w:val="4"/>
        <w:numId w:val="30"/>
      </w:numPr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B4D4F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B4D4F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D4F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D4F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7BC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7BC2"/>
    <w:pPr>
      <w:tabs>
        <w:tab w:val="center" w:pos="4153"/>
        <w:tab w:val="right" w:pos="8306"/>
      </w:tabs>
      <w:jc w:val="center"/>
    </w:pPr>
    <w:rPr>
      <w:sz w:val="20"/>
    </w:rPr>
  </w:style>
  <w:style w:type="character" w:styleId="PageNumber">
    <w:name w:val="page number"/>
    <w:basedOn w:val="DefaultParagraphFont"/>
    <w:rsid w:val="002D7BC2"/>
  </w:style>
  <w:style w:type="paragraph" w:styleId="BodyText">
    <w:name w:val="Body Text"/>
    <w:basedOn w:val="Normal"/>
    <w:qFormat/>
    <w:rsid w:val="00FD7E02"/>
    <w:pPr>
      <w:tabs>
        <w:tab w:val="left" w:pos="840"/>
        <w:tab w:val="left" w:pos="1418"/>
      </w:tabs>
      <w:ind w:left="0"/>
      <w:jc w:val="left"/>
    </w:pPr>
  </w:style>
  <w:style w:type="paragraph" w:styleId="BodyTextIndent">
    <w:name w:val="Body Text Indent"/>
    <w:basedOn w:val="Normal"/>
    <w:rsid w:val="002D7BC2"/>
  </w:style>
  <w:style w:type="paragraph" w:styleId="TOC1">
    <w:name w:val="toc 1"/>
    <w:basedOn w:val="Normal"/>
    <w:next w:val="Normal"/>
    <w:uiPriority w:val="39"/>
    <w:rsid w:val="00434328"/>
    <w:pPr>
      <w:tabs>
        <w:tab w:val="left" w:pos="567"/>
        <w:tab w:val="left" w:pos="960"/>
        <w:tab w:val="right" w:leader="dot" w:pos="8211"/>
      </w:tabs>
      <w:spacing w:after="60" w:line="240" w:lineRule="auto"/>
      <w:ind w:left="454" w:firstLine="113"/>
    </w:pPr>
    <w:rPr>
      <w:noProof/>
    </w:rPr>
  </w:style>
  <w:style w:type="paragraph" w:styleId="BodyText2">
    <w:name w:val="Body Text 2"/>
    <w:basedOn w:val="Normal"/>
    <w:rsid w:val="002D7BC2"/>
    <w:pPr>
      <w:tabs>
        <w:tab w:val="left" w:pos="1247"/>
      </w:tabs>
      <w:ind w:left="1247" w:hanging="1247"/>
    </w:pPr>
  </w:style>
  <w:style w:type="paragraph" w:styleId="ListBullet">
    <w:name w:val="List Bullet"/>
    <w:basedOn w:val="Normal"/>
    <w:rsid w:val="002D7BC2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B76E24"/>
    <w:pPr>
      <w:spacing w:after="240"/>
      <w:jc w:val="center"/>
    </w:pPr>
    <w:rPr>
      <w:b/>
      <w:sz w:val="20"/>
    </w:rPr>
  </w:style>
  <w:style w:type="paragraph" w:styleId="ListNumber">
    <w:name w:val="List Number"/>
    <w:aliases w:val="References"/>
    <w:basedOn w:val="Bibliography"/>
    <w:qFormat/>
    <w:rsid w:val="003B5060"/>
    <w:pPr>
      <w:ind w:left="240" w:hanging="240"/>
    </w:pPr>
    <w:rPr>
      <w:noProof/>
    </w:rPr>
  </w:style>
  <w:style w:type="paragraph" w:styleId="TOC2">
    <w:name w:val="toc 2"/>
    <w:basedOn w:val="Normal"/>
    <w:next w:val="Normal"/>
    <w:uiPriority w:val="39"/>
    <w:rsid w:val="00434328"/>
    <w:pPr>
      <w:tabs>
        <w:tab w:val="left" w:pos="567"/>
        <w:tab w:val="left" w:pos="1077"/>
        <w:tab w:val="right" w:leader="dot" w:pos="8211"/>
      </w:tabs>
      <w:spacing w:before="60" w:after="60" w:line="240" w:lineRule="auto"/>
      <w:ind w:left="454" w:firstLine="113"/>
    </w:pPr>
    <w:rPr>
      <w:noProof/>
    </w:rPr>
  </w:style>
  <w:style w:type="paragraph" w:styleId="TOC3">
    <w:name w:val="toc 3"/>
    <w:basedOn w:val="Normal"/>
    <w:next w:val="Normal"/>
    <w:uiPriority w:val="39"/>
    <w:rsid w:val="00434328"/>
    <w:pPr>
      <w:tabs>
        <w:tab w:val="left" w:pos="1200"/>
        <w:tab w:val="right" w:leader="dot" w:pos="8211"/>
      </w:tabs>
      <w:spacing w:before="60" w:after="60" w:line="240" w:lineRule="auto"/>
      <w:ind w:left="454" w:firstLine="113"/>
    </w:pPr>
    <w:rPr>
      <w:noProof/>
    </w:rPr>
  </w:style>
  <w:style w:type="paragraph" w:styleId="TOC4">
    <w:name w:val="toc 4"/>
    <w:basedOn w:val="Normal"/>
    <w:next w:val="Normal"/>
    <w:autoRedefine/>
    <w:semiHidden/>
    <w:rsid w:val="002D7BC2"/>
    <w:pPr>
      <w:ind w:left="720"/>
    </w:pPr>
  </w:style>
  <w:style w:type="paragraph" w:styleId="TOC5">
    <w:name w:val="toc 5"/>
    <w:basedOn w:val="Normal"/>
    <w:next w:val="Normal"/>
    <w:autoRedefine/>
    <w:semiHidden/>
    <w:rsid w:val="002D7BC2"/>
    <w:pPr>
      <w:ind w:left="960"/>
    </w:pPr>
  </w:style>
  <w:style w:type="paragraph" w:styleId="TOC6">
    <w:name w:val="toc 6"/>
    <w:basedOn w:val="Normal"/>
    <w:next w:val="Normal"/>
    <w:autoRedefine/>
    <w:semiHidden/>
    <w:rsid w:val="002D7BC2"/>
    <w:pPr>
      <w:ind w:left="1200"/>
    </w:pPr>
  </w:style>
  <w:style w:type="paragraph" w:styleId="DocumentMap">
    <w:name w:val="Document Map"/>
    <w:basedOn w:val="Normal"/>
    <w:semiHidden/>
    <w:rsid w:val="002D7BC2"/>
    <w:pPr>
      <w:shd w:val="clear" w:color="auto" w:fill="000080"/>
    </w:pPr>
    <w:rPr>
      <w:sz w:val="20"/>
    </w:rPr>
  </w:style>
  <w:style w:type="character" w:styleId="Hyperlink">
    <w:name w:val="Hyperlink"/>
    <w:basedOn w:val="DefaultParagraphFont"/>
    <w:uiPriority w:val="99"/>
    <w:rsid w:val="002D7BC2"/>
    <w:rPr>
      <w:color w:val="0000FF"/>
      <w:u w:val="single"/>
    </w:rPr>
  </w:style>
  <w:style w:type="paragraph" w:styleId="BlockText">
    <w:name w:val="Block Text"/>
    <w:basedOn w:val="Normal"/>
    <w:rsid w:val="002D7BC2"/>
    <w:pPr>
      <w:numPr>
        <w:ilvl w:val="12"/>
      </w:numPr>
      <w:ind w:left="204" w:right="561"/>
      <w:jc w:val="center"/>
    </w:pPr>
    <w:rPr>
      <w:b/>
      <w:sz w:val="36"/>
    </w:rPr>
  </w:style>
  <w:style w:type="paragraph" w:styleId="BodyTextIndent2">
    <w:name w:val="Body Text Indent 2"/>
    <w:basedOn w:val="Normal"/>
    <w:rsid w:val="002D7BC2"/>
    <w:pPr>
      <w:ind w:left="709"/>
    </w:pPr>
  </w:style>
  <w:style w:type="paragraph" w:styleId="ListNumber2">
    <w:name w:val="List Number 2"/>
    <w:basedOn w:val="Normal"/>
    <w:rsid w:val="002D7BC2"/>
    <w:pPr>
      <w:numPr>
        <w:numId w:val="19"/>
      </w:numPr>
    </w:pPr>
  </w:style>
  <w:style w:type="paragraph" w:styleId="BodyTextIndent3">
    <w:name w:val="Body Text Indent 3"/>
    <w:basedOn w:val="Normal"/>
    <w:rsid w:val="002D7BC2"/>
    <w:pPr>
      <w:ind w:left="709"/>
    </w:pPr>
    <w:rPr>
      <w:sz w:val="22"/>
    </w:rPr>
  </w:style>
  <w:style w:type="paragraph" w:styleId="TOC7">
    <w:name w:val="toc 7"/>
    <w:basedOn w:val="Normal"/>
    <w:next w:val="Normal"/>
    <w:autoRedefine/>
    <w:semiHidden/>
    <w:rsid w:val="002D7BC2"/>
    <w:pPr>
      <w:ind w:left="1440"/>
    </w:pPr>
  </w:style>
  <w:style w:type="paragraph" w:styleId="TOC8">
    <w:name w:val="toc 8"/>
    <w:basedOn w:val="Normal"/>
    <w:next w:val="Normal"/>
    <w:autoRedefine/>
    <w:semiHidden/>
    <w:rsid w:val="002D7BC2"/>
    <w:pPr>
      <w:ind w:left="1680"/>
    </w:pPr>
  </w:style>
  <w:style w:type="paragraph" w:styleId="TOC9">
    <w:name w:val="toc 9"/>
    <w:basedOn w:val="Normal"/>
    <w:next w:val="Normal"/>
    <w:autoRedefine/>
    <w:semiHidden/>
    <w:rsid w:val="002D7BC2"/>
    <w:pPr>
      <w:ind w:left="1920"/>
    </w:pPr>
  </w:style>
  <w:style w:type="character" w:styleId="FollowedHyperlink">
    <w:name w:val="FollowedHyperlink"/>
    <w:basedOn w:val="DefaultParagraphFont"/>
    <w:rsid w:val="00E5130E"/>
    <w:rPr>
      <w:color w:val="800080"/>
      <w:u w:val="single"/>
    </w:rPr>
  </w:style>
  <w:style w:type="paragraph" w:styleId="BodyText3">
    <w:name w:val="Body Text 3"/>
    <w:basedOn w:val="Normal"/>
    <w:link w:val="BodyText3Char"/>
    <w:rsid w:val="002D7BC2"/>
    <w:pPr>
      <w:spacing w:after="120"/>
    </w:pPr>
  </w:style>
  <w:style w:type="paragraph" w:styleId="CommentText">
    <w:name w:val="annotation text"/>
    <w:basedOn w:val="Normal"/>
    <w:semiHidden/>
    <w:rsid w:val="002D7BC2"/>
    <w:pPr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rsid w:val="001660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609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rsid w:val="009820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9820A0"/>
    <w:pPr>
      <w:keepLines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n-US"/>
    </w:rPr>
  </w:style>
  <w:style w:type="character" w:styleId="Strong">
    <w:name w:val="Strong"/>
    <w:aliases w:val="Table of Contents"/>
    <w:qFormat/>
    <w:rsid w:val="00344967"/>
  </w:style>
  <w:style w:type="table" w:styleId="TableGrid">
    <w:name w:val="Table Grid"/>
    <w:basedOn w:val="TableNormal"/>
    <w:uiPriority w:val="59"/>
    <w:rsid w:val="00217B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quation">
    <w:name w:val="Equation"/>
    <w:basedOn w:val="BodyText3"/>
    <w:link w:val="EquationChar"/>
    <w:qFormat/>
    <w:rsid w:val="002B24D2"/>
    <w:pPr>
      <w:tabs>
        <w:tab w:val="left" w:pos="840"/>
      </w:tabs>
      <w:spacing w:after="0"/>
      <w:ind w:left="0"/>
      <w:jc w:val="right"/>
    </w:pPr>
    <w:rPr>
      <w:b/>
      <w:sz w:val="20"/>
    </w:rPr>
  </w:style>
  <w:style w:type="character" w:customStyle="1" w:styleId="BodyText3Char">
    <w:name w:val="Body Text 3 Char"/>
    <w:basedOn w:val="DefaultParagraphFont"/>
    <w:link w:val="BodyText3"/>
    <w:rsid w:val="00B76E24"/>
    <w:rPr>
      <w:rFonts w:ascii="TUOS Blake" w:hAnsi="TUOS Blake"/>
      <w:sz w:val="24"/>
      <w:lang w:eastAsia="en-US"/>
    </w:rPr>
  </w:style>
  <w:style w:type="character" w:customStyle="1" w:styleId="EquationChar">
    <w:name w:val="Equation Char"/>
    <w:basedOn w:val="BodyText3Char"/>
    <w:link w:val="Equation"/>
    <w:rsid w:val="002B24D2"/>
    <w:rPr>
      <w:rFonts w:ascii="TUOS Blake" w:hAnsi="TUOS Blake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2B4D4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2B4D4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2B4D4F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2B4D4F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A03C3"/>
    <w:rPr>
      <w:rFonts w:ascii="TUOS Blake" w:hAnsi="TUOS Blake"/>
      <w:b/>
      <w:caps/>
      <w:sz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B5060"/>
  </w:style>
  <w:style w:type="character" w:styleId="PlaceholderText">
    <w:name w:val="Placeholder Text"/>
    <w:basedOn w:val="DefaultParagraphFont"/>
    <w:uiPriority w:val="99"/>
    <w:semiHidden/>
    <w:rsid w:val="007E3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OS\Local%20Settings\Temporary%20Internet%20Files\OLK618\MEng%20thesis%20guidelines%20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Bay72</b:Tag>
    <b:SourceType>JournalArticle</b:SourceType>
    <b:Guid>{D06ECC16-D284-49ED-88AF-113B26AC1F44}</b:Guid>
    <b:Author>
      <b:Author>
        <b:NameList>
          <b:Person>
            <b:Last>Bayer</b:Last>
            <b:First>R</b:First>
            <b:Middle>G</b:Middle>
          </b:Person>
          <b:Person>
            <b:Last>Engel</b:Last>
            <b:First>P</b:First>
            <b:Middle>A</b:Middle>
          </b:Person>
          <b:Person>
            <b:Last>Sirico</b:Last>
            <b:First>J</b:First>
            <b:Middle>L</b:Middle>
          </b:Person>
        </b:NameList>
      </b:Author>
    </b:Author>
    <b:Title>Impact Wear Testing Machine</b:Title>
    <b:JournalName>Wear</b:JournalName>
    <b:Year>1972</b:Year>
    <b:Pages>343-354</b:Pages>
    <b:Volume>19</b:Volume>
    <b:RefOrder>1</b:RefOrder>
  </b:Source>
  <b:Source>
    <b:Tag>Sta05</b:Tag>
    <b:SourceType>Book</b:SourceType>
    <b:Guid>{0F8E6B04-AF8E-4A13-AEAF-0051A1140C8E}</b:Guid>
    <b:Author>
      <b:Author>
        <b:NameList>
          <b:Person>
            <b:Last>Stachowiak</b:Last>
            <b:First>G</b:First>
            <b:Middle>W</b:Middle>
          </b:Person>
          <b:Person>
            <b:Last>Batchelor</b:Last>
            <b:First>A</b:First>
            <b:Middle>W</b:Middle>
          </b:Person>
        </b:NameList>
      </b:Author>
    </b:Author>
    <b:Title>Engineering Tribology</b:Title>
    <b:Year>2005</b:Year>
    <b:City>Amsterdam</b:City>
    <b:Publisher>Elsevier</b:Publisher>
    <b:RefOrder>2</b:RefOrder>
  </b:Source>
</b:Sources>
</file>

<file path=customXml/itemProps1.xml><?xml version="1.0" encoding="utf-8"?>
<ds:datastoreItem xmlns:ds="http://schemas.openxmlformats.org/officeDocument/2006/customXml" ds:itemID="{0B6A0884-7B29-415C-BC8E-2E117482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MEng thesis guidelines 2004.dot</Template>
  <TotalTime>4246</TotalTime>
  <Pages>1</Pages>
  <Words>41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Sheffield</Company>
  <LinksUpToDate>false</LinksUpToDate>
  <CharactersWithSpaces>310</CharactersWithSpaces>
  <SharedDoc>false</SharedDoc>
  <HLinks>
    <vt:vector size="312" baseType="variant">
      <vt:variant>
        <vt:i4>6422598</vt:i4>
      </vt:variant>
      <vt:variant>
        <vt:i4>309</vt:i4>
      </vt:variant>
      <vt:variant>
        <vt:i4>0</vt:i4>
      </vt:variant>
      <vt:variant>
        <vt:i4>5</vt:i4>
      </vt:variant>
      <vt:variant>
        <vt:lpwstr>mailto:c.goodyear@sheffield.ac.uk</vt:lpwstr>
      </vt:variant>
      <vt:variant>
        <vt:lpwstr/>
      </vt:variant>
      <vt:variant>
        <vt:i4>1114165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_Toc66772067</vt:lpwstr>
      </vt:variant>
      <vt:variant>
        <vt:i4>1048629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_Toc66772066</vt:lpwstr>
      </vt:variant>
      <vt:variant>
        <vt:i4>1245237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_Toc66772065</vt:lpwstr>
      </vt:variant>
      <vt:variant>
        <vt:i4>1179701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_Toc66772064</vt:lpwstr>
      </vt:variant>
      <vt:variant>
        <vt:i4>1376309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_Toc66772063</vt:lpwstr>
      </vt:variant>
      <vt:variant>
        <vt:i4>1310773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_Toc66772062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_Toc66772061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_Toc66772059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_Toc66772058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_Toc66772057</vt:lpwstr>
      </vt:variant>
      <vt:variant>
        <vt:i4>1048630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_Toc66772056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_Toc66772055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_Toc66772054</vt:lpwstr>
      </vt:variant>
      <vt:variant>
        <vt:i4>1376310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_Toc66772053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_Toc66772051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_Toc66772050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_Toc66772049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_Toc66772048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_Toc66772047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_Toc66772046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_Toc66772045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_Toc66772044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_Toc66772043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_Toc66772041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_Toc66772040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_Toc66772039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_Toc66772038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_Toc66772037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_Toc66772036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_Toc66772035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_Toc66772034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_Toc66772033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_Toc66772032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_Toc66772031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_Toc66772030</vt:lpwstr>
      </vt:variant>
      <vt:variant>
        <vt:i4>2031665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_Toc66772029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_Toc66772028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_Toc66772027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_Toc66772026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_Toc66772025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_Toc66772024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_Toc66772023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_Toc66772021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_Toc66772020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_Toc66772019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_Toc66772018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_Toc66772017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_Toc66772015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_Toc66772013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_Toc66772012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_Toc66772010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Slatter</dc:creator>
  <cp:lastModifiedBy>Harvey Walton</cp:lastModifiedBy>
  <cp:revision>3</cp:revision>
  <cp:lastPrinted>2024-05-01T13:25:00Z</cp:lastPrinted>
  <dcterms:created xsi:type="dcterms:W3CDTF">2024-04-30T16:38:00Z</dcterms:created>
  <dcterms:modified xsi:type="dcterms:W3CDTF">2024-05-02T10:30:00Z</dcterms:modified>
</cp:coreProperties>
</file>